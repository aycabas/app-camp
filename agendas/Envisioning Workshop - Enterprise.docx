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BE49" w14:textId="247D44D0" w:rsidR="00BC1E18" w:rsidRPr="00E42DC4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 w:val="20"/>
          <w:szCs w:val="20"/>
        </w:rPr>
      </w:pPr>
      <w:r w:rsidRPr="00E42DC4">
        <w:rPr>
          <w:rFonts w:ascii="Segoe UI" w:hAnsi="Segoe UI" w:cs="Segoe UI"/>
          <w:color w:val="5B9BD5" w:themeColor="accent5"/>
          <w:sz w:val="28"/>
          <w:szCs w:val="28"/>
        </w:rPr>
        <w:t>[</w:t>
      </w:r>
      <w:r w:rsidR="000179FF">
        <w:rPr>
          <w:rFonts w:ascii="Segoe UI" w:hAnsi="Segoe UI" w:cs="Segoe UI"/>
          <w:color w:val="5B9BD5" w:themeColor="accent5"/>
          <w:sz w:val="28"/>
          <w:szCs w:val="28"/>
        </w:rPr>
        <w:t>c</w:t>
      </w:r>
      <w:r w:rsidR="00905BF6" w:rsidRPr="00E42DC4">
        <w:rPr>
          <w:rFonts w:ascii="Segoe UI" w:hAnsi="Segoe UI" w:cs="Segoe UI"/>
          <w:color w:val="5B9BD5" w:themeColor="accent5"/>
          <w:sz w:val="28"/>
          <w:szCs w:val="28"/>
        </w:rPr>
        <w:t>ustomer</w:t>
      </w:r>
      <w:r w:rsidR="00E42DC4" w:rsidRPr="00E42DC4">
        <w:rPr>
          <w:rFonts w:ascii="Segoe UI" w:hAnsi="Segoe UI" w:cs="Segoe UI"/>
          <w:color w:val="5B9BD5" w:themeColor="accent5"/>
          <w:sz w:val="28"/>
          <w:szCs w:val="28"/>
        </w:rPr>
        <w:t xml:space="preserve"> name</w:t>
      </w:r>
      <w:r w:rsidRPr="00E42DC4">
        <w:rPr>
          <w:rFonts w:ascii="Segoe UI" w:hAnsi="Segoe UI" w:cs="Segoe UI"/>
          <w:color w:val="5B9BD5" w:themeColor="accent5"/>
          <w:sz w:val="28"/>
          <w:szCs w:val="28"/>
        </w:rPr>
        <w:t>]</w:t>
      </w:r>
    </w:p>
    <w:p w14:paraId="454FB2B0" w14:textId="6BFE2B37" w:rsidR="00BC1E18" w:rsidRPr="00BC1E18" w:rsidRDefault="002437A5" w:rsidP="00BC1E18">
      <w:pPr>
        <w:pStyle w:val="Noparagraphstyle"/>
        <w:keepNext/>
        <w:spacing w:line="240" w:lineRule="auto"/>
        <w:rPr>
          <w:rFonts w:ascii="Segoe UI Light" w:hAnsi="Segoe UI Light"/>
          <w:sz w:val="72"/>
          <w:szCs w:val="50"/>
        </w:rPr>
      </w:pPr>
      <w:r w:rsidRPr="00E42DC4">
        <w:rPr>
          <w:rFonts w:ascii="Segoe UI Light" w:hAnsi="Segoe UI Light"/>
          <w:sz w:val="56"/>
          <w:szCs w:val="48"/>
        </w:rPr>
        <w:t>Microsoft Teams Application</w:t>
      </w:r>
      <w:r>
        <w:rPr>
          <w:rFonts w:ascii="Segoe UI Light" w:hAnsi="Segoe UI Light"/>
          <w:sz w:val="72"/>
          <w:szCs w:val="50"/>
        </w:rPr>
        <w:br/>
      </w:r>
      <w:r w:rsidR="002F67FF" w:rsidRPr="000335E6">
        <w:rPr>
          <w:rFonts w:ascii="Segoe UI Light" w:hAnsi="Segoe UI Light"/>
          <w:sz w:val="56"/>
          <w:szCs w:val="48"/>
        </w:rPr>
        <w:t xml:space="preserve">Enterprise </w:t>
      </w:r>
      <w:r w:rsidR="000335E6" w:rsidRPr="000335E6">
        <w:rPr>
          <w:rFonts w:ascii="Segoe UI Light" w:hAnsi="Segoe UI Light"/>
          <w:sz w:val="56"/>
          <w:szCs w:val="48"/>
        </w:rPr>
        <w:t>Envisioning Workshop</w:t>
      </w:r>
    </w:p>
    <w:p w14:paraId="1D86DE4F" w14:textId="1981016C" w:rsidR="00BC1E18" w:rsidRPr="00E42DC4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 w:val="28"/>
          <w:szCs w:val="28"/>
        </w:rPr>
      </w:pPr>
      <w:r w:rsidRPr="00E42DC4">
        <w:rPr>
          <w:rFonts w:ascii="Segoe UI" w:hAnsi="Segoe UI" w:cs="Segoe UI"/>
          <w:color w:val="5B9BD5" w:themeColor="accent5"/>
          <w:sz w:val="28"/>
          <w:szCs w:val="28"/>
        </w:rPr>
        <w:t>[</w:t>
      </w:r>
      <w:r w:rsidR="000179FF">
        <w:rPr>
          <w:rFonts w:ascii="Segoe UI" w:hAnsi="Segoe UI" w:cs="Segoe UI"/>
          <w:color w:val="5B9BD5" w:themeColor="accent5"/>
          <w:sz w:val="28"/>
          <w:szCs w:val="28"/>
        </w:rPr>
        <w:t>d</w:t>
      </w:r>
      <w:r w:rsidRPr="00E42DC4">
        <w:rPr>
          <w:rFonts w:ascii="Segoe UI" w:hAnsi="Segoe UI" w:cs="Segoe UI"/>
          <w:color w:val="5B9BD5" w:themeColor="accent5"/>
          <w:sz w:val="28"/>
          <w:szCs w:val="28"/>
        </w:rPr>
        <w:t xml:space="preserve">ay, </w:t>
      </w:r>
      <w:r w:rsidR="000179FF">
        <w:rPr>
          <w:rFonts w:ascii="Segoe UI" w:hAnsi="Segoe UI" w:cs="Segoe UI"/>
          <w:color w:val="5B9BD5" w:themeColor="accent5"/>
          <w:sz w:val="28"/>
          <w:szCs w:val="28"/>
        </w:rPr>
        <w:t>da</w:t>
      </w:r>
      <w:r w:rsidRPr="00E42DC4">
        <w:rPr>
          <w:rFonts w:ascii="Segoe UI" w:hAnsi="Segoe UI" w:cs="Segoe UI"/>
          <w:color w:val="5B9BD5" w:themeColor="accent5"/>
          <w:sz w:val="28"/>
          <w:szCs w:val="28"/>
        </w:rPr>
        <w:t>te]</w:t>
      </w:r>
    </w:p>
    <w:p w14:paraId="5A0B4468" w14:textId="77777777" w:rsidR="00BC1E18" w:rsidRPr="00E42DC4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Cs w:val="28"/>
        </w:rPr>
      </w:pPr>
    </w:p>
    <w:p w14:paraId="7D4C1D19" w14:textId="04D1C612" w:rsidR="00BC1E18" w:rsidRPr="00E42DC4" w:rsidRDefault="002437A5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 w:val="22"/>
          <w:szCs w:val="28"/>
        </w:rPr>
      </w:pPr>
      <w:r w:rsidRPr="00E42DC4">
        <w:rPr>
          <w:rFonts w:ascii="Segoe UI" w:hAnsi="Segoe UI" w:cs="Segoe UI"/>
          <w:color w:val="5B9BD5" w:themeColor="accent5"/>
          <w:sz w:val="22"/>
          <w:szCs w:val="28"/>
        </w:rPr>
        <w:t>[your company]</w:t>
      </w:r>
    </w:p>
    <w:p w14:paraId="6C0547AF" w14:textId="77777777" w:rsidR="00DA360D" w:rsidRPr="00E42DC4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 w:val="22"/>
          <w:szCs w:val="28"/>
        </w:rPr>
      </w:pPr>
      <w:r w:rsidRPr="00E42DC4">
        <w:rPr>
          <w:rFonts w:ascii="Segoe UI" w:hAnsi="Segoe UI" w:cs="Segoe UI"/>
          <w:color w:val="5B9BD5" w:themeColor="accent5"/>
          <w:sz w:val="22"/>
          <w:szCs w:val="28"/>
        </w:rPr>
        <w:t>[address]</w:t>
      </w:r>
    </w:p>
    <w:p w14:paraId="219BEB4E" w14:textId="77777777" w:rsidR="00DA360D" w:rsidRPr="00E42DC4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 w:val="22"/>
          <w:szCs w:val="28"/>
        </w:rPr>
      </w:pPr>
      <w:r w:rsidRPr="00E42DC4">
        <w:rPr>
          <w:rFonts w:ascii="Segoe UI" w:hAnsi="Segoe UI" w:cs="Segoe UI"/>
          <w:color w:val="5B9BD5" w:themeColor="accent5"/>
          <w:sz w:val="22"/>
          <w:szCs w:val="28"/>
        </w:rPr>
        <w:t>[city], [state]</w:t>
      </w:r>
    </w:p>
    <w:p w14:paraId="759EC402" w14:textId="77777777" w:rsidR="00BC1E18" w:rsidRPr="00E42DC4" w:rsidRDefault="00DA360D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 w:val="22"/>
          <w:szCs w:val="28"/>
        </w:rPr>
      </w:pPr>
      <w:r w:rsidRPr="00E42DC4">
        <w:rPr>
          <w:rFonts w:ascii="Segoe UI" w:hAnsi="Segoe UI" w:cs="Segoe UI"/>
          <w:color w:val="5B9BD5" w:themeColor="accent5"/>
          <w:sz w:val="22"/>
          <w:szCs w:val="28"/>
        </w:rPr>
        <w:t>[url]</w:t>
      </w:r>
    </w:p>
    <w:p w14:paraId="66D2752A" w14:textId="77777777" w:rsidR="00BC1E18" w:rsidRPr="004E6795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32"/>
          <w:szCs w:val="20"/>
        </w:rPr>
      </w:pPr>
    </w:p>
    <w:p w14:paraId="1A73A730" w14:textId="77777777" w:rsidR="002C446D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  <w:r w:rsidRPr="00994763">
        <w:rPr>
          <w:rFonts w:ascii="Segoe UI" w:hAnsi="Segoe UI" w:cs="Segoe UI"/>
          <w:szCs w:val="20"/>
        </w:rPr>
        <w:t xml:space="preserve">Driven by business priorities, this session is an opportunity to align the capabilities of Microsoft </w:t>
      </w:r>
      <w:r w:rsidR="00344E14">
        <w:rPr>
          <w:rFonts w:ascii="Segoe UI" w:hAnsi="Segoe UI" w:cs="Segoe UI"/>
          <w:szCs w:val="20"/>
        </w:rPr>
        <w:t xml:space="preserve">Teams applications with </w:t>
      </w:r>
      <w:r>
        <w:rPr>
          <w:rFonts w:ascii="Segoe UI" w:hAnsi="Segoe UI" w:cs="Segoe UI"/>
          <w:szCs w:val="20"/>
        </w:rPr>
        <w:t>[</w:t>
      </w:r>
      <w:r w:rsidR="000179FF">
        <w:rPr>
          <w:rFonts w:ascii="Segoe UI" w:hAnsi="Segoe UI" w:cs="Segoe UI"/>
          <w:color w:val="5B9BD5" w:themeColor="accent5"/>
          <w:szCs w:val="20"/>
        </w:rPr>
        <w:t>cu</w:t>
      </w:r>
      <w:r w:rsidR="002F67FF" w:rsidRPr="00A3214D">
        <w:rPr>
          <w:rFonts w:ascii="Segoe UI" w:hAnsi="Segoe UI" w:cs="Segoe UI"/>
          <w:color w:val="5B9BD5" w:themeColor="accent5"/>
          <w:szCs w:val="20"/>
        </w:rPr>
        <w:t>stomer</w:t>
      </w:r>
      <w:r w:rsidR="00344E14" w:rsidRPr="00A3214D">
        <w:rPr>
          <w:rFonts w:ascii="Segoe UI" w:hAnsi="Segoe UI" w:cs="Segoe UI"/>
          <w:color w:val="5B9BD5" w:themeColor="accent5"/>
          <w:szCs w:val="20"/>
        </w:rPr>
        <w:t xml:space="preserve"> name</w:t>
      </w:r>
      <w:r>
        <w:rPr>
          <w:rFonts w:ascii="Segoe UI" w:hAnsi="Segoe UI" w:cs="Segoe UI"/>
          <w:szCs w:val="20"/>
        </w:rPr>
        <w:t>]’s</w:t>
      </w:r>
      <w:r w:rsidRPr="00994763">
        <w:rPr>
          <w:rFonts w:ascii="Segoe UI" w:hAnsi="Segoe UI" w:cs="Segoe UI"/>
          <w:szCs w:val="20"/>
        </w:rPr>
        <w:t xml:space="preserve"> strategic objectives.</w:t>
      </w:r>
      <w:r w:rsidR="00DB06D5">
        <w:rPr>
          <w:rFonts w:ascii="Segoe UI" w:hAnsi="Segoe UI" w:cs="Segoe UI"/>
          <w:szCs w:val="20"/>
        </w:rPr>
        <w:t xml:space="preserve"> </w:t>
      </w:r>
    </w:p>
    <w:p w14:paraId="29D2E236" w14:textId="77777777" w:rsidR="002C446D" w:rsidRDefault="002C446D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</w:p>
    <w:p w14:paraId="32E5B097" w14:textId="34027136" w:rsidR="00BC1E18" w:rsidRDefault="00DB06D5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Cs w:val="20"/>
        </w:rPr>
        <w:t xml:space="preserve">We’ll begin by </w:t>
      </w:r>
      <w:r w:rsidR="007374D6">
        <w:rPr>
          <w:rFonts w:ascii="Segoe UI" w:hAnsi="Segoe UI" w:cs="Segoe UI"/>
          <w:szCs w:val="20"/>
        </w:rPr>
        <w:t>discussing</w:t>
      </w:r>
      <w:r>
        <w:rPr>
          <w:rFonts w:ascii="Segoe UI" w:hAnsi="Segoe UI" w:cs="Segoe UI"/>
          <w:szCs w:val="20"/>
        </w:rPr>
        <w:t xml:space="preserve"> [</w:t>
      </w:r>
      <w:r w:rsidRPr="00252580">
        <w:rPr>
          <w:rFonts w:ascii="Segoe UI" w:hAnsi="Segoe UI" w:cs="Segoe UI"/>
          <w:color w:val="5B9BD5" w:themeColor="accent5"/>
          <w:szCs w:val="20"/>
        </w:rPr>
        <w:t>customer name</w:t>
      </w:r>
      <w:r>
        <w:rPr>
          <w:rFonts w:ascii="Segoe UI" w:hAnsi="Segoe UI" w:cs="Segoe UI"/>
          <w:szCs w:val="20"/>
        </w:rPr>
        <w:t xml:space="preserve">]’s collaboration environment and </w:t>
      </w:r>
      <w:r w:rsidR="007374D6">
        <w:rPr>
          <w:rFonts w:ascii="Segoe UI" w:hAnsi="Segoe UI" w:cs="Segoe UI"/>
          <w:szCs w:val="20"/>
        </w:rPr>
        <w:t xml:space="preserve">work processes, and seek to understand the opportunities which might be </w:t>
      </w:r>
      <w:r w:rsidR="002C446D">
        <w:rPr>
          <w:rFonts w:ascii="Segoe UI" w:hAnsi="Segoe UI" w:cs="Segoe UI"/>
          <w:szCs w:val="20"/>
        </w:rPr>
        <w:t>helped with Teams applications. We’ll then demonstrate some Microsoft Teams applications</w:t>
      </w:r>
      <w:r w:rsidR="002639B7">
        <w:rPr>
          <w:rFonts w:ascii="Segoe UI" w:hAnsi="Segoe UI" w:cs="Segoe UI"/>
          <w:szCs w:val="20"/>
        </w:rPr>
        <w:t xml:space="preserve"> to show what’s possible on the Teams and Microsoft 365 platform. </w:t>
      </w:r>
      <w:r w:rsidR="00872ABD">
        <w:rPr>
          <w:rFonts w:ascii="Segoe UI" w:hAnsi="Segoe UI" w:cs="Segoe UI"/>
          <w:szCs w:val="20"/>
        </w:rPr>
        <w:t xml:space="preserve">We’ll then work as a group to identify </w:t>
      </w:r>
      <w:r w:rsidR="00735F93">
        <w:rPr>
          <w:rFonts w:ascii="Segoe UI" w:hAnsi="Segoe UI" w:cs="Segoe UI"/>
          <w:szCs w:val="20"/>
        </w:rPr>
        <w:t>possible use cases for Teams applications and their potential business impact.</w:t>
      </w:r>
    </w:p>
    <w:p w14:paraId="30B44CA6" w14:textId="77777777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</w:p>
    <w:p w14:paraId="0FED5433" w14:textId="77777777" w:rsidR="00BC1E18" w:rsidRDefault="00395853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  <w:r>
        <w:pict w14:anchorId="42605E9A">
          <v:line id="Line 4" o:spid="_x0000_s2053" style="visibility:visible;mso-left-percent:-10001;mso-top-percent:-10001;mso-position-horizontal:absolute;mso-position-horizontal-relative:char;mso-position-vertical:absolute;mso-position-vertical-relative:line;mso-left-percent:-10001;mso-top-percent:-10001" from="0,0" to="482.2pt,0" strokeweight="1.25pt">
            <w10:wrap type="none"/>
            <w10:anchorlock/>
          </v:line>
        </w:pict>
      </w:r>
    </w:p>
    <w:p w14:paraId="1EC3DE7A" w14:textId="77777777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</w:p>
    <w:p w14:paraId="5B3ABFC4" w14:textId="46016FB7" w:rsidR="00BC1E18" w:rsidRPr="00994763" w:rsidRDefault="00823374" w:rsidP="00BC1E18">
      <w:pPr>
        <w:pStyle w:val="Noparagraphstyle"/>
        <w:keepNext/>
        <w:spacing w:before="80" w:after="80" w:line="240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[</w:t>
      </w:r>
      <w:r w:rsidRPr="00823374">
        <w:rPr>
          <w:rFonts w:ascii="Segoe UI" w:hAnsi="Segoe UI" w:cs="Segoe UI"/>
          <w:color w:val="5B9BD5" w:themeColor="accent5"/>
          <w:szCs w:val="22"/>
        </w:rPr>
        <w:t>customer name</w:t>
      </w:r>
      <w:r>
        <w:rPr>
          <w:rFonts w:ascii="Segoe UI" w:hAnsi="Segoe UI" w:cs="Segoe UI"/>
          <w:szCs w:val="22"/>
        </w:rPr>
        <w:t>] a</w:t>
      </w:r>
      <w:r w:rsidR="00BC1E18" w:rsidRPr="00994763">
        <w:rPr>
          <w:rFonts w:ascii="Segoe UI" w:hAnsi="Segoe UI" w:cs="Segoe UI"/>
          <w:szCs w:val="22"/>
        </w:rPr>
        <w:t>ttendees:</w:t>
      </w:r>
    </w:p>
    <w:p w14:paraId="3A2083C1" w14:textId="092D5793" w:rsidR="00905BF6" w:rsidRDefault="002F67FF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37D18CAA" w14:textId="7D0E3A62" w:rsidR="002F67FF" w:rsidRDefault="002F67FF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06DE7169" w14:textId="70AEECB8" w:rsidR="002F67FF" w:rsidRDefault="00E42DC4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2CC1B8AE" w14:textId="77777777" w:rsidR="00E42DC4" w:rsidRDefault="00E42DC4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</w:p>
    <w:p w14:paraId="58D0641B" w14:textId="77777777" w:rsidR="00905BF6" w:rsidRDefault="00905BF6" w:rsidP="00823374">
      <w:pPr>
        <w:pStyle w:val="Noparagraphstyle"/>
        <w:keepNext/>
        <w:spacing w:line="240" w:lineRule="auto"/>
        <w:rPr>
          <w:rFonts w:ascii="Segoe UI" w:hAnsi="Segoe UI" w:cs="Segoe UI"/>
          <w:sz w:val="22"/>
          <w:szCs w:val="20"/>
        </w:rPr>
      </w:pPr>
    </w:p>
    <w:p w14:paraId="06790973" w14:textId="70A8779C" w:rsidR="00823374" w:rsidRDefault="00823374" w:rsidP="00823374">
      <w:pPr>
        <w:pStyle w:val="Noparagraphstyle"/>
        <w:keepNext/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>[</w:t>
      </w:r>
      <w:r w:rsidRPr="00823374">
        <w:rPr>
          <w:rFonts w:ascii="Segoe UI" w:hAnsi="Segoe UI" w:cs="Segoe UI"/>
          <w:color w:val="5B9BD5" w:themeColor="accent5"/>
          <w:sz w:val="22"/>
          <w:szCs w:val="20"/>
        </w:rPr>
        <w:t>your company</w:t>
      </w:r>
      <w:r>
        <w:rPr>
          <w:rFonts w:ascii="Segoe UI" w:hAnsi="Segoe UI" w:cs="Segoe UI"/>
          <w:sz w:val="22"/>
          <w:szCs w:val="20"/>
        </w:rPr>
        <w:t>] attendees:</w:t>
      </w:r>
    </w:p>
    <w:p w14:paraId="22590F6D" w14:textId="11A8D16B" w:rsidR="00F8239D" w:rsidRDefault="00F8239D" w:rsidP="00F8239D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25AD9FA1" w14:textId="10D1A880" w:rsidR="00F8239D" w:rsidRDefault="00F8239D" w:rsidP="00F8239D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087E3A3A" w14:textId="77777777" w:rsidR="00F8239D" w:rsidRPr="00994763" w:rsidRDefault="00F8239D" w:rsidP="00F8239D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</w:p>
    <w:p w14:paraId="05B435B1" w14:textId="77777777" w:rsidR="00A47177" w:rsidRDefault="00BC1E18" w:rsidP="000012F4">
      <w:pPr>
        <w:pStyle w:val="Noparagraphstyle"/>
        <w:keepNext/>
        <w:spacing w:line="240" w:lineRule="auto"/>
        <w:rPr>
          <w:rFonts w:ascii="Segoe UI Light" w:hAnsi="Segoe UI Light"/>
          <w:sz w:val="56"/>
          <w:szCs w:val="50"/>
        </w:rPr>
      </w:pPr>
      <w:r>
        <w:rPr>
          <w:rFonts w:ascii="Segoe UI Light" w:hAnsi="Segoe UI Light"/>
          <w:sz w:val="56"/>
          <w:szCs w:val="50"/>
        </w:rPr>
        <w:br w:type="page"/>
      </w:r>
    </w:p>
    <w:p w14:paraId="6EE4838F" w14:textId="77777777" w:rsidR="00A47177" w:rsidRDefault="00A47177" w:rsidP="000012F4">
      <w:pPr>
        <w:pStyle w:val="Noparagraphstyle"/>
        <w:keepNext/>
        <w:spacing w:line="240" w:lineRule="auto"/>
        <w:rPr>
          <w:rFonts w:ascii="Segoe UI Light" w:hAnsi="Segoe UI Light"/>
          <w:sz w:val="56"/>
          <w:szCs w:val="50"/>
        </w:rPr>
      </w:pPr>
    </w:p>
    <w:p w14:paraId="4D1EDDB7" w14:textId="5D5A5E67" w:rsidR="001B7B02" w:rsidRPr="00BC1E18" w:rsidRDefault="00915727" w:rsidP="000012F4">
      <w:pPr>
        <w:pStyle w:val="Noparagraphstyle"/>
        <w:keepNext/>
        <w:spacing w:line="240" w:lineRule="auto"/>
        <w:rPr>
          <w:rFonts w:ascii="Segoe UI Light" w:hAnsi="Segoe UI Light"/>
          <w:sz w:val="56"/>
          <w:szCs w:val="50"/>
        </w:rPr>
      </w:pPr>
      <w:r>
        <w:rPr>
          <w:rFonts w:ascii="Segoe UI Light" w:hAnsi="Segoe UI Light"/>
          <w:sz w:val="48"/>
          <w:szCs w:val="50"/>
        </w:rPr>
        <w:t xml:space="preserve">Enterprise </w:t>
      </w:r>
      <w:r w:rsidR="0090575C">
        <w:rPr>
          <w:rFonts w:ascii="Segoe UI Light" w:hAnsi="Segoe UI Light"/>
          <w:sz w:val="48"/>
          <w:szCs w:val="50"/>
        </w:rPr>
        <w:t>Envisioning Workshop</w:t>
      </w:r>
      <w:r w:rsidR="00BC1E18" w:rsidRPr="00BC1E18">
        <w:rPr>
          <w:rFonts w:ascii="Segoe UI Light" w:hAnsi="Segoe UI Light"/>
          <w:sz w:val="48"/>
          <w:szCs w:val="50"/>
        </w:rPr>
        <w:br/>
      </w:r>
      <w:r w:rsidR="001B7B02" w:rsidRPr="00BC1E18">
        <w:rPr>
          <w:rFonts w:ascii="Segoe UI Light" w:hAnsi="Segoe UI Light"/>
          <w:sz w:val="56"/>
          <w:szCs w:val="50"/>
        </w:rPr>
        <w:t>Agenda</w:t>
      </w:r>
    </w:p>
    <w:p w14:paraId="342C8355" w14:textId="5CCEED61" w:rsidR="000012F4" w:rsidRPr="00E42DC4" w:rsidRDefault="00BC1E18" w:rsidP="000012F4">
      <w:pPr>
        <w:pStyle w:val="Noparagraphstyle"/>
        <w:keepNext/>
        <w:spacing w:line="240" w:lineRule="auto"/>
        <w:rPr>
          <w:rFonts w:ascii="Segoe UI" w:hAnsi="Segoe UI" w:cs="Segoe UI"/>
          <w:color w:val="5B9BD5" w:themeColor="accent5"/>
          <w:sz w:val="20"/>
          <w:szCs w:val="20"/>
        </w:rPr>
      </w:pPr>
      <w:r w:rsidRPr="00E42DC4">
        <w:rPr>
          <w:rFonts w:ascii="Segoe UI" w:hAnsi="Segoe UI" w:cs="Segoe UI"/>
          <w:color w:val="5B9BD5" w:themeColor="accent5"/>
          <w:sz w:val="28"/>
          <w:szCs w:val="28"/>
        </w:rPr>
        <w:t xml:space="preserve"> </w:t>
      </w:r>
      <w:r w:rsidR="00B506F2" w:rsidRPr="00E42DC4">
        <w:rPr>
          <w:rFonts w:ascii="Segoe UI" w:hAnsi="Segoe UI" w:cs="Segoe UI"/>
          <w:color w:val="5B9BD5" w:themeColor="accent5"/>
          <w:sz w:val="28"/>
          <w:szCs w:val="28"/>
        </w:rPr>
        <w:t>[</w:t>
      </w:r>
      <w:r w:rsidR="000179FF">
        <w:rPr>
          <w:rFonts w:ascii="Segoe UI" w:hAnsi="Segoe UI" w:cs="Segoe UI"/>
          <w:color w:val="5B9BD5" w:themeColor="accent5"/>
          <w:sz w:val="28"/>
          <w:szCs w:val="28"/>
        </w:rPr>
        <w:t>c</w:t>
      </w:r>
      <w:r w:rsidR="00905BF6" w:rsidRPr="00E42DC4">
        <w:rPr>
          <w:rFonts w:ascii="Segoe UI" w:hAnsi="Segoe UI" w:cs="Segoe UI"/>
          <w:color w:val="5B9BD5" w:themeColor="accent5"/>
          <w:sz w:val="28"/>
          <w:szCs w:val="28"/>
        </w:rPr>
        <w:t xml:space="preserve">ustomer </w:t>
      </w:r>
      <w:r w:rsidR="000179FF">
        <w:rPr>
          <w:rFonts w:ascii="Segoe UI" w:hAnsi="Segoe UI" w:cs="Segoe UI"/>
          <w:color w:val="5B9BD5" w:themeColor="accent5"/>
          <w:sz w:val="28"/>
          <w:szCs w:val="28"/>
        </w:rPr>
        <w:t>n</w:t>
      </w:r>
      <w:r w:rsidR="000012F4" w:rsidRPr="00E42DC4">
        <w:rPr>
          <w:rFonts w:ascii="Segoe UI" w:hAnsi="Segoe UI" w:cs="Segoe UI"/>
          <w:color w:val="5B9BD5" w:themeColor="accent5"/>
          <w:sz w:val="28"/>
          <w:szCs w:val="28"/>
        </w:rPr>
        <w:t>ame</w:t>
      </w:r>
      <w:r w:rsidR="00B506F2" w:rsidRPr="00E42DC4">
        <w:rPr>
          <w:rFonts w:ascii="Segoe UI" w:hAnsi="Segoe UI" w:cs="Segoe UI"/>
          <w:color w:val="5B9BD5" w:themeColor="accent5"/>
          <w:sz w:val="28"/>
          <w:szCs w:val="28"/>
        </w:rPr>
        <w:t>]</w:t>
      </w:r>
    </w:p>
    <w:p w14:paraId="2AB72328" w14:textId="77777777" w:rsidR="000012F4" w:rsidRPr="00A614C6" w:rsidRDefault="000012F4" w:rsidP="000012F4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</w:p>
    <w:p w14:paraId="4ECC6FC0" w14:textId="77777777" w:rsidR="000012F4" w:rsidRPr="00A614C6" w:rsidRDefault="00395853" w:rsidP="00EF6AE2">
      <w:pPr>
        <w:pStyle w:val="Noparagraphstyle"/>
        <w:keepNext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pict w14:anchorId="061A119E">
          <v:line id="_x0000_s2051" style="position:absolute;z-index:2" from="-.1pt,6.25pt" to="467.9pt,6.25pt" strokeweight="1.25pt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8"/>
        <w:gridCol w:w="1234"/>
        <w:gridCol w:w="222"/>
        <w:gridCol w:w="6932"/>
      </w:tblGrid>
      <w:tr w:rsidR="0090575C" w:rsidRPr="005C5691" w14:paraId="43062970" w14:textId="77777777" w:rsidTr="00D33031">
        <w:tc>
          <w:tcPr>
            <w:tcW w:w="1188" w:type="dxa"/>
            <w:shd w:val="clear" w:color="auto" w:fill="auto"/>
          </w:tcPr>
          <w:p w14:paraId="4518B39B" w14:textId="2BC21DFF" w:rsidR="0090575C" w:rsidRPr="005C5691" w:rsidRDefault="00207F9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 min</w:t>
            </w:r>
          </w:p>
        </w:tc>
        <w:tc>
          <w:tcPr>
            <w:tcW w:w="1234" w:type="dxa"/>
            <w:shd w:val="clear" w:color="auto" w:fill="auto"/>
          </w:tcPr>
          <w:p w14:paraId="5FAF0AE3" w14:textId="0E9DCEC9" w:rsidR="0090575C" w:rsidRPr="00F84855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>
              <w:rPr>
                <w:rFonts w:ascii="Segoe UI" w:hAnsi="Segoe UI" w:cs="Segoe UI"/>
                <w:color w:val="5B9BD5" w:themeColor="accent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5D1B270" w14:textId="77777777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9418E8A" w14:textId="7B01F99B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5C5691">
              <w:rPr>
                <w:rFonts w:ascii="Segoe UI" w:hAnsi="Segoe UI" w:cs="Segoe UI"/>
                <w:b/>
                <w:sz w:val="20"/>
                <w:szCs w:val="20"/>
              </w:rPr>
              <w:t>Introductions</w:t>
            </w:r>
          </w:p>
        </w:tc>
      </w:tr>
      <w:tr w:rsidR="0090575C" w:rsidRPr="005C5691" w14:paraId="5822AD70" w14:textId="77777777" w:rsidTr="00D33031">
        <w:tc>
          <w:tcPr>
            <w:tcW w:w="1188" w:type="dxa"/>
            <w:shd w:val="clear" w:color="auto" w:fill="auto"/>
          </w:tcPr>
          <w:p w14:paraId="5E707757" w14:textId="7804998C" w:rsidR="0090575C" w:rsidRPr="005C5691" w:rsidRDefault="00207F9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1234" w:type="dxa"/>
            <w:shd w:val="clear" w:color="auto" w:fill="auto"/>
          </w:tcPr>
          <w:p w14:paraId="1B9F33A7" w14:textId="58E9199C" w:rsidR="0090575C" w:rsidRPr="00F84855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511BBD71" w14:textId="77777777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58D487D" w14:textId="67893957" w:rsidR="0090575C" w:rsidRPr="005C5691" w:rsidRDefault="00395853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Discovery: </w:t>
            </w:r>
            <w:r w:rsidR="00DF35C0">
              <w:rPr>
                <w:rFonts w:ascii="Segoe UI" w:hAnsi="Segoe UI" w:cs="Segoe UI"/>
                <w:b/>
                <w:sz w:val="20"/>
                <w:szCs w:val="20"/>
              </w:rPr>
              <w:t>[</w:t>
            </w:r>
            <w:r w:rsidR="00DF35C0" w:rsidRPr="00027CBE">
              <w:rPr>
                <w:rFonts w:ascii="Segoe UI" w:hAnsi="Segoe UI" w:cs="Segoe UI"/>
                <w:b/>
                <w:color w:val="5B9BD5" w:themeColor="accent5"/>
                <w:sz w:val="20"/>
                <w:szCs w:val="20"/>
              </w:rPr>
              <w:t>customer name</w:t>
            </w:r>
            <w:r w:rsidR="00DF35C0">
              <w:rPr>
                <w:rFonts w:ascii="Segoe UI" w:hAnsi="Segoe UI" w:cs="Segoe UI"/>
                <w:b/>
                <w:sz w:val="20"/>
                <w:szCs w:val="20"/>
              </w:rPr>
              <w:t xml:space="preserve">] collaboration </w:t>
            </w:r>
            <w:r w:rsidR="00027CBE">
              <w:rPr>
                <w:rFonts w:ascii="Segoe UI" w:hAnsi="Segoe UI" w:cs="Segoe UI"/>
                <w:b/>
                <w:sz w:val="20"/>
                <w:szCs w:val="20"/>
              </w:rPr>
              <w:t>and work processes</w:t>
            </w:r>
            <w:r w:rsidR="0090575C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B87F38">
              <w:rPr>
                <w:rFonts w:ascii="Segoe UI" w:hAnsi="Segoe UI" w:cs="Segoe UI"/>
                <w:sz w:val="20"/>
                <w:szCs w:val="20"/>
              </w:rPr>
              <w:t xml:space="preserve">Informal discussion of </w:t>
            </w:r>
            <w:r w:rsidR="0090575C" w:rsidRPr="005C5691">
              <w:rPr>
                <w:rFonts w:ascii="Segoe UI" w:hAnsi="Segoe UI" w:cs="Segoe UI"/>
                <w:sz w:val="20"/>
                <w:szCs w:val="20"/>
              </w:rPr>
              <w:t>[</w:t>
            </w:r>
            <w:r w:rsidR="0090575C">
              <w:rPr>
                <w:rFonts w:ascii="Segoe UI" w:hAnsi="Segoe UI" w:cs="Segoe UI"/>
                <w:color w:val="5B9BD5" w:themeColor="accent5"/>
                <w:sz w:val="20"/>
                <w:szCs w:val="20"/>
              </w:rPr>
              <w:t>customer name</w:t>
            </w:r>
            <w:r w:rsidR="0090575C" w:rsidRPr="005C5691">
              <w:rPr>
                <w:rFonts w:ascii="Segoe UI" w:hAnsi="Segoe UI" w:cs="Segoe UI"/>
                <w:sz w:val="20"/>
                <w:szCs w:val="20"/>
              </w:rPr>
              <w:t>]</w:t>
            </w:r>
            <w:r w:rsidR="00B87F38">
              <w:rPr>
                <w:rFonts w:ascii="Segoe UI" w:hAnsi="Segoe UI" w:cs="Segoe UI"/>
                <w:sz w:val="20"/>
                <w:szCs w:val="20"/>
              </w:rPr>
              <w:t>’s use of Microsoft 365</w:t>
            </w:r>
            <w:r w:rsidR="00893724">
              <w:rPr>
                <w:rFonts w:ascii="Segoe UI" w:hAnsi="Segoe UI" w:cs="Segoe UI"/>
                <w:sz w:val="20"/>
                <w:szCs w:val="20"/>
              </w:rPr>
              <w:t xml:space="preserve"> and work processes that are or could be collaborative</w:t>
            </w:r>
          </w:p>
        </w:tc>
      </w:tr>
      <w:tr w:rsidR="0090575C" w14:paraId="7E9339BC" w14:textId="77777777" w:rsidTr="00D33031">
        <w:tc>
          <w:tcPr>
            <w:tcW w:w="1188" w:type="dxa"/>
            <w:shd w:val="clear" w:color="auto" w:fill="auto"/>
          </w:tcPr>
          <w:p w14:paraId="1B09349E" w14:textId="65D8D5A3" w:rsidR="0090575C" w:rsidRPr="005C5691" w:rsidRDefault="00207F9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1234" w:type="dxa"/>
            <w:shd w:val="clear" w:color="auto" w:fill="auto"/>
          </w:tcPr>
          <w:p w14:paraId="4B344DCA" w14:textId="6FE75446" w:rsidR="0090575C" w:rsidRPr="00F84855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40D209C6" w14:textId="77777777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9927A9" w14:textId="38584142" w:rsidR="002B50EA" w:rsidRPr="005C5691" w:rsidRDefault="003F4E10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Microsoft Teams application overview</w:t>
            </w:r>
            <w:r w:rsidR="0090575C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t xml:space="preserve">Demonstration of Microsoft Teams applications; </w:t>
            </w:r>
            <w:r w:rsidR="00DF2F5D">
              <w:rPr>
                <w:rFonts w:ascii="Segoe UI" w:hAnsi="Segoe UI" w:cs="Segoe UI"/>
                <w:sz w:val="20"/>
                <w:szCs w:val="20"/>
              </w:rPr>
              <w:t>creating and managing applications; integrating existing apps with Teams</w:t>
            </w:r>
            <w:r w:rsidR="00E129E3">
              <w:rPr>
                <w:rFonts w:ascii="Segoe UI" w:hAnsi="Segoe UI" w:cs="Segoe UI"/>
                <w:sz w:val="20"/>
                <w:szCs w:val="20"/>
              </w:rPr>
              <w:br/>
            </w:r>
            <w:r w:rsidR="002B50EA" w:rsidRPr="00D02209">
              <w:rPr>
                <w:rFonts w:ascii="Segoe UI" w:hAnsi="Segoe UI" w:cs="Segoe UI"/>
                <w:color w:val="70AD47" w:themeColor="accent6"/>
                <w:sz w:val="20"/>
                <w:szCs w:val="20"/>
              </w:rPr>
              <w:t>0</w:t>
            </w:r>
            <w:r w:rsidR="00D02209" w:rsidRPr="00D02209">
              <w:rPr>
                <w:rFonts w:ascii="Segoe UI" w:hAnsi="Segoe UI" w:cs="Segoe UI"/>
                <w:color w:val="70AD47" w:themeColor="accent6"/>
                <w:sz w:val="20"/>
                <w:szCs w:val="20"/>
              </w:rPr>
              <w:t>0</w:t>
            </w:r>
            <w:r w:rsidR="002B50EA" w:rsidRPr="00D02209">
              <w:rPr>
                <w:rFonts w:ascii="Segoe UI" w:hAnsi="Segoe UI" w:cs="Segoe UI"/>
                <w:color w:val="70AD47" w:themeColor="accent6"/>
                <w:sz w:val="20"/>
                <w:szCs w:val="20"/>
              </w:rPr>
              <w:t xml:space="preserve"> Envisioning your Teams Application.pptx</w:t>
            </w:r>
          </w:p>
        </w:tc>
      </w:tr>
      <w:tr w:rsidR="00D33031" w14:paraId="57C157E9" w14:textId="77777777" w:rsidTr="00D33031">
        <w:tc>
          <w:tcPr>
            <w:tcW w:w="1188" w:type="dxa"/>
            <w:shd w:val="clear" w:color="auto" w:fill="auto"/>
          </w:tcPr>
          <w:p w14:paraId="5CB26842" w14:textId="6CFC3634" w:rsidR="00D33031" w:rsidRPr="005C5691" w:rsidRDefault="00207F9E" w:rsidP="00D3303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1234" w:type="dxa"/>
            <w:shd w:val="clear" w:color="auto" w:fill="auto"/>
          </w:tcPr>
          <w:p w14:paraId="43569A32" w14:textId="24326A80" w:rsidR="00D33031" w:rsidRPr="00F84855" w:rsidRDefault="00D33031" w:rsidP="00D3303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6C66516B" w14:textId="31ED1B11" w:rsidR="00D33031" w:rsidRPr="005C5691" w:rsidRDefault="00D33031" w:rsidP="00D3303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C4E6D3C" w14:textId="67C02EDA" w:rsidR="00D33031" w:rsidRPr="00D816B3" w:rsidRDefault="00D33031" w:rsidP="00D33031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Envisioning</w:t>
            </w:r>
            <w:r w:rsidR="00D816B3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793AF0">
              <w:rPr>
                <w:rFonts w:ascii="Segoe UI" w:hAnsi="Segoe UI" w:cs="Segoe UI"/>
                <w:bCs/>
                <w:sz w:val="20"/>
                <w:szCs w:val="20"/>
              </w:rPr>
              <w:t>Whiteboard discussion of possible Teams or Microsoft 365 applications</w:t>
            </w:r>
            <w:r w:rsidR="000B7B9D">
              <w:rPr>
                <w:rFonts w:ascii="Segoe UI" w:hAnsi="Segoe UI" w:cs="Segoe UI"/>
                <w:bCs/>
                <w:sz w:val="20"/>
                <w:szCs w:val="20"/>
              </w:rPr>
              <w:t>; approaches to development</w:t>
            </w:r>
          </w:p>
        </w:tc>
      </w:tr>
      <w:tr w:rsidR="00D33031" w14:paraId="69325E43" w14:textId="77777777" w:rsidTr="0090575C">
        <w:tc>
          <w:tcPr>
            <w:tcW w:w="0" w:type="auto"/>
            <w:shd w:val="clear" w:color="auto" w:fill="auto"/>
          </w:tcPr>
          <w:p w14:paraId="711ADC1A" w14:textId="03D1E64F" w:rsidR="00D33031" w:rsidRPr="005C5691" w:rsidRDefault="00207F9E" w:rsidP="00D3303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 min</w:t>
            </w:r>
          </w:p>
        </w:tc>
        <w:tc>
          <w:tcPr>
            <w:tcW w:w="0" w:type="auto"/>
            <w:shd w:val="clear" w:color="auto" w:fill="auto"/>
          </w:tcPr>
          <w:p w14:paraId="2E7AC68F" w14:textId="6974A011" w:rsidR="00D33031" w:rsidRPr="00F84855" w:rsidRDefault="00D33031" w:rsidP="00D3303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5358132" w14:textId="77777777" w:rsidR="00D33031" w:rsidRPr="005C5691" w:rsidRDefault="00D33031" w:rsidP="00D3303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03231" w14:textId="1FBC9F96" w:rsidR="00D33031" w:rsidRPr="005C5691" w:rsidRDefault="000B7B9D" w:rsidP="00D3303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Next steps and wrap-up</w:t>
            </w:r>
          </w:p>
        </w:tc>
      </w:tr>
    </w:tbl>
    <w:p w14:paraId="4C570FB9" w14:textId="77777777" w:rsidR="00EF6AE2" w:rsidRDefault="00EF6AE2">
      <w:pPr>
        <w:pStyle w:val="Noparagraphstyle"/>
        <w:keepNext/>
        <w:rPr>
          <w:rFonts w:ascii="Segoe UI" w:hAnsi="Segoe UI" w:cs="Segoe UI"/>
          <w:b/>
          <w:sz w:val="20"/>
          <w:szCs w:val="20"/>
        </w:rPr>
      </w:pPr>
    </w:p>
    <w:p w14:paraId="7427482C" w14:textId="5C0DCB8E" w:rsidR="005C5691" w:rsidRPr="005C5691" w:rsidRDefault="00395853" w:rsidP="00FC75AA">
      <w:pPr>
        <w:pStyle w:val="Noparagraphstyle"/>
        <w:keepNext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pict w14:anchorId="31227B71">
          <v:line id="_x0000_s2052" style="position:absolute;z-index:3" from="-.1pt,6.25pt" to="467.9pt,6.25pt" strokeweight="1.25pt"/>
        </w:pict>
      </w:r>
    </w:p>
    <w:sectPr w:rsidR="005C5691" w:rsidRPr="005C5691" w:rsidSect="00DA36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B5F3" w14:textId="77777777" w:rsidR="009F3E0E" w:rsidRDefault="009F3E0E" w:rsidP="00B13F94">
      <w:r>
        <w:separator/>
      </w:r>
    </w:p>
  </w:endnote>
  <w:endnote w:type="continuationSeparator" w:id="0">
    <w:p w14:paraId="01348D79" w14:textId="77777777" w:rsidR="009F3E0E" w:rsidRDefault="009F3E0E" w:rsidP="00B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C968" w14:textId="77777777" w:rsidR="00FF4DE0" w:rsidRDefault="00FF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1017" w14:textId="6B165DD1" w:rsidR="00FF4DE0" w:rsidRPr="00FF4DE0" w:rsidRDefault="00FF4DE0" w:rsidP="000F3360">
    <w:pPr>
      <w:pStyle w:val="Footer"/>
      <w:jc w:val="center"/>
      <w:rPr>
        <w:rFonts w:asciiTheme="minorHAnsi" w:hAnsiTheme="minorHAnsi" w:cstheme="minorHAnsi"/>
      </w:rPr>
    </w:pPr>
    <w:r w:rsidRPr="00FF4DE0">
      <w:rPr>
        <w:rFonts w:asciiTheme="minorHAnsi" w:hAnsiTheme="minorHAnsi" w:cstheme="minorHAnsi"/>
      </w:rPr>
      <w:t>App Camp for Enterprise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3EA0" w14:textId="77777777" w:rsidR="00FF4DE0" w:rsidRDefault="00FF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B8D3" w14:textId="77777777" w:rsidR="009F3E0E" w:rsidRDefault="009F3E0E" w:rsidP="00B13F94">
      <w:r>
        <w:separator/>
      </w:r>
    </w:p>
  </w:footnote>
  <w:footnote w:type="continuationSeparator" w:id="0">
    <w:p w14:paraId="58F1C89E" w14:textId="77777777" w:rsidR="009F3E0E" w:rsidRDefault="009F3E0E" w:rsidP="00B1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67DD" w14:textId="77777777" w:rsidR="00545342" w:rsidRDefault="00395853">
    <w:pPr>
      <w:pStyle w:val="Header"/>
    </w:pPr>
    <w:r>
      <w:rPr>
        <w:noProof/>
      </w:rPr>
      <w:pict w14:anchorId="50C02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4" o:spid="_x0000_s102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680"/>
      <w:gridCol w:w="6896"/>
    </w:tblGrid>
    <w:tr w:rsidR="00DA360D" w:rsidRPr="00AA19DE" w14:paraId="34AF12DB" w14:textId="77777777" w:rsidTr="00BC11D5">
      <w:tc>
        <w:tcPr>
          <w:tcW w:w="2790" w:type="dxa"/>
          <w:shd w:val="clear" w:color="auto" w:fill="auto"/>
        </w:tcPr>
        <w:p w14:paraId="33E67840" w14:textId="1F849B91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7194" w:type="dxa"/>
          <w:shd w:val="clear" w:color="auto" w:fill="auto"/>
          <w:vAlign w:val="center"/>
        </w:tcPr>
        <w:p w14:paraId="2BA00365" w14:textId="23AC466B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</w:tr>
  </w:tbl>
  <w:p w14:paraId="3B733B3E" w14:textId="77777777" w:rsidR="00545342" w:rsidRDefault="00545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926D" w14:textId="77777777" w:rsidR="00545342" w:rsidRDefault="00395853">
    <w:pPr>
      <w:pStyle w:val="Header"/>
    </w:pPr>
    <w:r>
      <w:rPr>
        <w:noProof/>
      </w:rPr>
      <w:pict w14:anchorId="0EA07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3" o:spid="_x0000_s1028" type="#_x0000_t75" style="position:absolute;margin-left:0;margin-top:0;width:612pt;height:11in;z-index:-251659264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4449"/>
    <w:multiLevelType w:val="hybridMultilevel"/>
    <w:tmpl w:val="BD9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1D3"/>
    <w:multiLevelType w:val="hybridMultilevel"/>
    <w:tmpl w:val="7B6C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6105">
    <w:abstractNumId w:val="0"/>
  </w:num>
  <w:num w:numId="2" w16cid:durableId="12230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F13"/>
    <w:rsid w:val="000012F4"/>
    <w:rsid w:val="000179FF"/>
    <w:rsid w:val="00027CBE"/>
    <w:rsid w:val="000335E6"/>
    <w:rsid w:val="000B7B9D"/>
    <w:rsid w:val="000D0CD2"/>
    <w:rsid w:val="000F3360"/>
    <w:rsid w:val="001B7B02"/>
    <w:rsid w:val="001E79CA"/>
    <w:rsid w:val="00207F9E"/>
    <w:rsid w:val="002437A5"/>
    <w:rsid w:val="00252580"/>
    <w:rsid w:val="002639B7"/>
    <w:rsid w:val="002A6678"/>
    <w:rsid w:val="002B50EA"/>
    <w:rsid w:val="002C446D"/>
    <w:rsid w:val="002E6846"/>
    <w:rsid w:val="002F67FF"/>
    <w:rsid w:val="00344E14"/>
    <w:rsid w:val="00372D8F"/>
    <w:rsid w:val="00395853"/>
    <w:rsid w:val="003C0E84"/>
    <w:rsid w:val="003F4E10"/>
    <w:rsid w:val="004324A1"/>
    <w:rsid w:val="004D0781"/>
    <w:rsid w:val="004E3FB7"/>
    <w:rsid w:val="00536D2A"/>
    <w:rsid w:val="00540F13"/>
    <w:rsid w:val="00545342"/>
    <w:rsid w:val="005C5691"/>
    <w:rsid w:val="00615DDA"/>
    <w:rsid w:val="00634015"/>
    <w:rsid w:val="006472FF"/>
    <w:rsid w:val="0072074D"/>
    <w:rsid w:val="00735F93"/>
    <w:rsid w:val="007374D6"/>
    <w:rsid w:val="00793AF0"/>
    <w:rsid w:val="00795710"/>
    <w:rsid w:val="007A1606"/>
    <w:rsid w:val="00813CB0"/>
    <w:rsid w:val="00823374"/>
    <w:rsid w:val="00872ABD"/>
    <w:rsid w:val="00893724"/>
    <w:rsid w:val="0090575C"/>
    <w:rsid w:val="00905BF6"/>
    <w:rsid w:val="00911258"/>
    <w:rsid w:val="00915727"/>
    <w:rsid w:val="009F3E0E"/>
    <w:rsid w:val="00A153CE"/>
    <w:rsid w:val="00A3214D"/>
    <w:rsid w:val="00A469F4"/>
    <w:rsid w:val="00A47177"/>
    <w:rsid w:val="00A614C6"/>
    <w:rsid w:val="00A844CB"/>
    <w:rsid w:val="00A917B7"/>
    <w:rsid w:val="00AB631B"/>
    <w:rsid w:val="00B13F94"/>
    <w:rsid w:val="00B506F2"/>
    <w:rsid w:val="00B6207A"/>
    <w:rsid w:val="00B87F38"/>
    <w:rsid w:val="00BC11D5"/>
    <w:rsid w:val="00BC1E18"/>
    <w:rsid w:val="00C53FAE"/>
    <w:rsid w:val="00CB0D51"/>
    <w:rsid w:val="00D02209"/>
    <w:rsid w:val="00D33031"/>
    <w:rsid w:val="00D816B3"/>
    <w:rsid w:val="00DA360D"/>
    <w:rsid w:val="00DB06D5"/>
    <w:rsid w:val="00DE5A7E"/>
    <w:rsid w:val="00DF2F5D"/>
    <w:rsid w:val="00DF35C0"/>
    <w:rsid w:val="00E129E3"/>
    <w:rsid w:val="00E42DC4"/>
    <w:rsid w:val="00E605F1"/>
    <w:rsid w:val="00E622E5"/>
    <w:rsid w:val="00E64438"/>
    <w:rsid w:val="00EF6AE2"/>
    <w:rsid w:val="00F048E2"/>
    <w:rsid w:val="00F30976"/>
    <w:rsid w:val="00F8239D"/>
    <w:rsid w:val="00F84855"/>
    <w:rsid w:val="00FC75AA"/>
    <w:rsid w:val="00FF4D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2"/>
    </o:shapelayout>
  </w:shapeDefaults>
  <w:doNotEmbedSmartTags/>
  <w:decimalSymbol w:val="."/>
  <w:listSeparator w:val=","/>
  <w14:docId w14:val="39485870"/>
  <w15:chartTrackingRefBased/>
  <w15:docId w15:val="{4A6E9465-14F1-4EE3-A35C-6DCD9F8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14C4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table" w:styleId="TableGrid">
    <w:name w:val="Table Grid"/>
    <w:basedOn w:val="TableNormal"/>
    <w:rsid w:val="0081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3F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3F94"/>
    <w:rPr>
      <w:sz w:val="24"/>
    </w:rPr>
  </w:style>
  <w:style w:type="character" w:styleId="Hyperlink">
    <w:name w:val="Hyperlink"/>
    <w:uiPriority w:val="99"/>
    <w:unhideWhenUsed/>
    <w:rsid w:val="005C569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C56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5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loud\OneDrive%20-%20Microsoft\Documents\Custom%20Office%20Templates\Event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80F68EE4A526429DCED101FB647D2C" ma:contentTypeVersion="15" ma:contentTypeDescription="Create a new document." ma:contentTypeScope="" ma:versionID="418f41188634ad47189739415aea7a57">
  <xsd:schema xmlns:xsd="http://www.w3.org/2001/XMLSchema" xmlns:xs="http://www.w3.org/2001/XMLSchema" xmlns:p="http://schemas.microsoft.com/office/2006/metadata/properties" xmlns:ns1="http://schemas.microsoft.com/sharepoint/v3" xmlns:ns2="107b26af-9f50-4acb-a1b0-2170afa799b0" xmlns:ns3="5a979b81-4e6f-47bb-985f-73150280601b" targetNamespace="http://schemas.microsoft.com/office/2006/metadata/properties" ma:root="true" ma:fieldsID="d8fa168c1b370eccc8867cc0aa0d1b96" ns1:_="" ns2:_="" ns3:_="">
    <xsd:import namespace="http://schemas.microsoft.com/sharepoint/v3"/>
    <xsd:import namespace="107b26af-9f50-4acb-a1b0-2170afa799b0"/>
    <xsd:import namespace="5a979b81-4e6f-47bb-985f-731502806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b26af-9f50-4acb-a1b0-2170afa79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79b81-4e6f-47bb-985f-731502806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38A9E0-FA12-4AA0-9CA5-840FB920F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7b26af-9f50-4acb-a1b0-2170afa799b0"/>
    <ds:schemaRef ds:uri="5a979b81-4e6f-47bb-985f-731502806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FEE9C-F017-47CE-8DA0-8C60712D98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2D5920-CF45-4311-8E57-7CBC867AD2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741E823-F3C8-4259-9B98-38217F8FB1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Event Agenda.dotx</Template>
  <TotalTime>50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Microsoft Technology Center</vt:lpstr>
    </vt:vector>
  </TitlesOfParts>
  <Company>Pivot Design, Inc.</Company>
  <LinksUpToDate>false</LinksUpToDate>
  <CharactersWithSpaces>1508</CharactersWithSpaces>
  <SharedDoc>false</SharedDoc>
  <HLinks>
    <vt:vector size="6" baseType="variant">
      <vt:variant>
        <vt:i4>7143461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http://www.microsoft.com/mtc/locations/boston.mspx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Microsoft Technology Center</dc:title>
  <dc:subject/>
  <dc:creator>Bob German</dc:creator>
  <cp:keywords/>
  <cp:lastModifiedBy>Bob German</cp:lastModifiedBy>
  <cp:revision>52</cp:revision>
  <dcterms:created xsi:type="dcterms:W3CDTF">2022-11-02T21:58:00Z</dcterms:created>
  <dcterms:modified xsi:type="dcterms:W3CDTF">2022-11-08T20:03:00Z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rogerman@microsoft.com</vt:lpwstr>
  </property>
  <property fmtid="{D5CDD505-2E9C-101B-9397-08002B2CF9AE}" pid="5" name="MSIP_Label_f42aa342-8706-4288-bd11-ebb85995028c_SetDate">
    <vt:lpwstr>2018-01-16T19:00:28.8509810Z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0x010100B280F68EE4A526429DCED101FB647D2C</vt:lpwstr>
  </property>
</Properties>
</file>